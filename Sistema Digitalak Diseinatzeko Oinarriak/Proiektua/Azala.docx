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65"/>
            <w:gridCol w:w="7842"/>
          </w:tblGrid>
          <w:tr w:rsidR="00474695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4695" w:rsidRDefault="00474695">
                <w:pPr>
                  <w:pStyle w:val="Sinespaciad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474695" w:rsidRDefault="00D430CC" w:rsidP="008C6111">
                <w:pPr>
                  <w:pStyle w:val="Sinespaciado"/>
                  <w:rPr>
                    <w:rFonts w:asciiTheme="majorHAnsi" w:eastAsiaTheme="majorEastAsia" w:hAnsiTheme="majorHAnsi" w:cstheme="majorBidi"/>
                    <w:color w:val="1F497D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1F497D" w:themeColor="text2"/>
                      <w:sz w:val="110"/>
                      <w:szCs w:val="110"/>
                    </w:rPr>
                    <w:alias w:val="Título"/>
                    <w:id w:val="541102321"/>
                    <w:placeholder>
                      <w:docPart w:val="4D85DE0296A8425389D2A42CE786338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C6111">
                      <w:rPr>
                        <w:rFonts w:asciiTheme="majorHAnsi" w:eastAsiaTheme="majorEastAsia" w:hAnsiTheme="majorHAnsi" w:cstheme="majorBidi"/>
                        <w:caps/>
                        <w:color w:val="1F497D" w:themeColor="text2"/>
                        <w:sz w:val="110"/>
                        <w:szCs w:val="110"/>
                      </w:rPr>
                      <w:t>PLENTZIAPOLIS</w:t>
                    </w:r>
                  </w:sdtContent>
                </w:sdt>
              </w:p>
            </w:tc>
          </w:tr>
          <w:tr w:rsidR="00474695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4695" w:rsidRDefault="00474695">
                <w:pPr>
                  <w:pStyle w:val="Sinespaciado"/>
                  <w:rPr>
                    <w:color w:val="EEECE1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74695" w:rsidRDefault="00BA1BEF">
                <w:r>
                  <w:rPr>
                    <w:noProof/>
                  </w:rPr>
                  <w:drawing>
                    <wp:inline distT="0" distB="0" distL="0" distR="0" wp14:anchorId="2DF6B76F" wp14:editId="6CE7E4A7">
                      <wp:extent cx="4907166" cy="3375113"/>
                      <wp:effectExtent l="9525" t="9525" r="17259" b="6262"/>
                      <wp:docPr id="5" name="Imagen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74695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0504D" w:themeFill="accent2"/>
                <w:vAlign w:val="center"/>
              </w:tcPr>
              <w:p w:rsidR="00474695" w:rsidRDefault="00D430CC" w:rsidP="00DD25F2">
                <w:pPr>
                  <w:pStyle w:val="Sinespaciad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Fecha"/>
                    <w:id w:val="541102334"/>
                    <w:placeholder>
                      <w:docPart w:val="9A21D585CA274B878DAF6C27DAE9A100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1-20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D25F2">
                      <w:rPr>
                        <w:color w:val="FFFFFF" w:themeColor="background1"/>
                        <w:sz w:val="32"/>
                        <w:szCs w:val="32"/>
                      </w:rPr>
                      <w:t>2015/01/20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4F81BD" w:themeFill="accent1"/>
                <w:tcMar>
                  <w:left w:w="216" w:type="dxa"/>
                </w:tcMar>
                <w:vAlign w:val="center"/>
              </w:tcPr>
              <w:p w:rsidR="00474695" w:rsidRDefault="008C6111" w:rsidP="008C6111">
                <w:pPr>
                  <w:pStyle w:val="Sinespaciado"/>
                  <w:rPr>
                    <w:color w:val="FFFFFF" w:themeColor="background1"/>
                    <w:sz w:val="40"/>
                    <w:szCs w:val="40"/>
                  </w:rPr>
                </w:pPr>
                <w:r>
                  <w:rPr>
                    <w:color w:val="FFFFFF" w:themeColor="background1"/>
                    <w:sz w:val="40"/>
                    <w:szCs w:val="40"/>
                  </w:rPr>
                  <w:t>Sistema Digitalak Diseinatzeko Oinarriak</w:t>
                </w:r>
              </w:p>
            </w:tc>
          </w:tr>
          <w:tr w:rsidR="00474695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74695" w:rsidRDefault="00474695">
                <w:pPr>
                  <w:pStyle w:val="Sinespaciado"/>
                  <w:rPr>
                    <w:color w:val="FFFFFF" w:themeColor="background1"/>
                    <w:sz w:val="36"/>
                    <w:szCs w:val="36"/>
                  </w:rPr>
                </w:pPr>
                <w:bookmarkStart w:id="0" w:name="_GoBack"/>
                <w:bookmarkEnd w:id="0"/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474695" w:rsidRDefault="00BA1BEF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 xml:space="preserve">  </w:t>
                </w:r>
              </w:p>
              <w:p w:rsidR="00474695" w:rsidRDefault="00474695">
                <w:pPr>
                  <w:pStyle w:val="Sinespaciado"/>
                  <w:rPr>
                    <w:rFonts w:asciiTheme="majorHAnsi" w:eastAsiaTheme="majorEastAsia" w:hAnsiTheme="majorHAnsi" w:cstheme="majorBidi"/>
                    <w:i/>
                    <w:iCs/>
                    <w:color w:val="1F497D" w:themeColor="text2"/>
                    <w:sz w:val="26"/>
                    <w:szCs w:val="26"/>
                  </w:rPr>
                </w:pPr>
              </w:p>
            </w:tc>
          </w:tr>
        </w:tbl>
        <w:p w:rsidR="008C6111" w:rsidRDefault="00D430CC" w:rsidP="008C6111">
          <w:pPr>
            <w:spacing w:after="200" w:line="276" w:lineRule="auto"/>
            <w:jc w:val="right"/>
          </w:pPr>
        </w:p>
      </w:sdtContent>
    </w:sdt>
    <w:p w:rsidR="00474695" w:rsidRPr="008C6111" w:rsidRDefault="008C6111" w:rsidP="008C6111">
      <w:pPr>
        <w:spacing w:after="200" w:line="276" w:lineRule="auto"/>
        <w:jc w:val="right"/>
        <w:rPr>
          <w:sz w:val="24"/>
          <w:szCs w:val="24"/>
        </w:rPr>
      </w:pPr>
      <w:r w:rsidRPr="008C6111">
        <w:rPr>
          <w:sz w:val="24"/>
          <w:szCs w:val="24"/>
        </w:rPr>
        <w:t>Eneko Sampedro, Gontzal Pujana eta Javier Sautua</w:t>
      </w:r>
    </w:p>
    <w:p w:rsidR="008C6111" w:rsidRPr="008C6111" w:rsidRDefault="008C6111" w:rsidP="008C6111">
      <w:pPr>
        <w:spacing w:after="200" w:line="276" w:lineRule="auto"/>
        <w:jc w:val="right"/>
        <w:rPr>
          <w:sz w:val="24"/>
          <w:szCs w:val="24"/>
        </w:rPr>
      </w:pPr>
      <w:r w:rsidRPr="008C6111">
        <w:rPr>
          <w:sz w:val="24"/>
          <w:szCs w:val="24"/>
        </w:rPr>
        <w:t>6. Taldea</w:t>
      </w:r>
    </w:p>
    <w:sectPr w:rsidR="008C6111" w:rsidRPr="008C6111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0CC" w:rsidRDefault="00D430CC">
      <w:pPr>
        <w:spacing w:after="0" w:line="240" w:lineRule="auto"/>
      </w:pPr>
      <w:r>
        <w:separator/>
      </w:r>
    </w:p>
  </w:endnote>
  <w:endnote w:type="continuationSeparator" w:id="0">
    <w:p w:rsidR="00D430CC" w:rsidRDefault="00D4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95" w:rsidRDefault="00474695"/>
  <w:p w:rsidR="00474695" w:rsidRDefault="00BA1BEF">
    <w:pPr>
      <w:pStyle w:val="Piedepgina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95" w:rsidRDefault="00474695"/>
  <w:p w:rsidR="00474695" w:rsidRDefault="00BA1BEF">
    <w:pPr>
      <w:pStyle w:val="Piedepginai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8C6111" w:rsidRPr="008C6111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0CC" w:rsidRDefault="00D430CC">
      <w:pPr>
        <w:spacing w:after="0" w:line="240" w:lineRule="auto"/>
      </w:pPr>
      <w:r>
        <w:separator/>
      </w:r>
    </w:p>
  </w:footnote>
  <w:footnote w:type="continuationSeparator" w:id="0">
    <w:p w:rsidR="00D430CC" w:rsidRDefault="00D4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95" w:rsidRDefault="00D430CC">
    <w:pPr>
      <w:pStyle w:val="Encabezadopar"/>
    </w:pPr>
    <w:sdt>
      <w:sdtPr>
        <w:alias w:val="Título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C6111">
          <w:t>PLENTZIAPOLIS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95" w:rsidRDefault="00D430CC">
    <w:pPr>
      <w:pStyle w:val="Encabezadoimpar"/>
    </w:pPr>
    <w:sdt>
      <w:sdtPr>
        <w:alias w:val="Título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C6111">
          <w:t>PLENTZIAPOLIS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0504D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DateAndTime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11"/>
    <w:rsid w:val="00474695"/>
    <w:rsid w:val="008C6111"/>
    <w:rsid w:val="00BA1BEF"/>
    <w:rsid w:val="00D430CC"/>
    <w:rsid w:val="00DD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02B230-F2AF-4BB5-AE9C-610A5EC7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s-ES" w:eastAsia="es-E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80"/>
      <w:outlineLvl w:val="1"/>
    </w:pPr>
    <w:rPr>
      <w:b/>
      <w:color w:val="4F81BD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before="200" w:after="0"/>
      <w:outlineLvl w:val="4"/>
    </w:pPr>
    <w:rPr>
      <w:b/>
      <w:color w:val="1F497D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C0504D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i/>
      <w:color w:val="4F81BD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caps/>
      <w:color w:val="9BBB59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caps/>
      <w:color w:val="1F497D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cs="Times New Roman"/>
      <w:b/>
      <w:color w:val="4F81BD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C0504D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b/>
      <w:caps/>
      <w:color w:val="C0504D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C0504D" w:themeColor="accent2"/>
      <w:spacing w:val="50"/>
      <w:sz w:val="24"/>
    </w:rPr>
  </w:style>
  <w:style w:type="paragraph" w:styleId="Puesto">
    <w:name w:val="Title"/>
    <w:basedOn w:val="Normal"/>
    <w:link w:val="PuestoCar"/>
    <w:uiPriority w:val="10"/>
    <w:qFormat/>
    <w:pPr>
      <w:spacing w:after="0" w:line="240" w:lineRule="auto"/>
    </w:pPr>
    <w:rPr>
      <w:color w:val="1F497D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cs="Times New Roman"/>
      <w:color w:val="1F497D" w:themeColor="text2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1F497D" w:themeColor="text2"/>
      <w:sz w:val="23"/>
      <w:szCs w:val="23"/>
    </w:rPr>
  </w:style>
  <w:style w:type="paragraph" w:styleId="Descripcin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1F497D" w:themeColor="text2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1F497D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C0504D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4F81BD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9BBB59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C0504D" w:themeColor="accent2"/>
      <w:spacing w:val="10"/>
      <w:w w:val="100"/>
      <w:kern w:val="0"/>
      <w:position w:val="0"/>
      <w:sz w:val="23"/>
      <w:vertAlign w:val="baseli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4F81BD" w:themeColor="accent1"/>
      <w:spacing w:val="10"/>
      <w:w w:val="100"/>
      <w:position w:val="0"/>
      <w:sz w:val="20"/>
      <w:szCs w:val="20"/>
      <w:u w:val="single" w:color="4F81BD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Listaconvieta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aconvietas2">
    <w:name w:val="List Bullet 2"/>
    <w:basedOn w:val="Normal"/>
    <w:uiPriority w:val="36"/>
    <w:unhideWhenUsed/>
    <w:qFormat/>
    <w:pPr>
      <w:numPr>
        <w:numId w:val="19"/>
      </w:numPr>
    </w:pPr>
    <w:rPr>
      <w:color w:val="4F81BD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0"/>
      </w:numPr>
    </w:pPr>
    <w:rPr>
      <w:color w:val="C0504D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smallCaps/>
      <w:color w:val="1F497D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1F497D" w:themeColor="text2"/>
      <w:spacing w:val="6"/>
      <w:sz w:val="23"/>
      <w:szCs w:val="23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C0504D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1F497D" w:themeColor="text2"/>
      <w:sz w:val="23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1F497D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a">
    <w:name w:val="Categorí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bredelacompaa">
    <w:name w:val="Nombre de la compañí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epginapar">
    <w:name w:val="Pie de página par"/>
    <w:basedOn w:val="Normal"/>
    <w:unhideWhenUsed/>
    <w:qFormat/>
    <w:pPr>
      <w:pBdr>
        <w:top w:val="single" w:sz="4" w:space="1" w:color="4F81BD" w:themeColor="accent1"/>
      </w:pBdr>
    </w:pPr>
    <w:rPr>
      <w:color w:val="1F497D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4F81BD" w:themeColor="accent1"/>
      </w:pBdr>
      <w:jc w:val="right"/>
    </w:pPr>
    <w:rPr>
      <w:color w:val="1F497D" w:themeColor="text2"/>
      <w:sz w:val="20"/>
    </w:rPr>
  </w:style>
  <w:style w:type="paragraph" w:customStyle="1" w:styleId="Encabezadopar">
    <w:name w:val="Encabezado par"/>
    <w:basedOn w:val="Normal"/>
    <w:unhideWhenUsed/>
    <w:qFormat/>
    <w:pPr>
      <w:pBdr>
        <w:bottom w:val="single" w:sz="4" w:space="1" w:color="4F81BD" w:themeColor="accent1"/>
      </w:pBdr>
      <w:spacing w:after="0" w:line="240" w:lineRule="auto"/>
    </w:pPr>
    <w:rPr>
      <w:rFonts w:eastAsia="Times New Roman"/>
      <w:b/>
      <w:color w:val="1F497D" w:themeColor="text2"/>
      <w:sz w:val="20"/>
    </w:rPr>
  </w:style>
  <w:style w:type="paragraph" w:customStyle="1" w:styleId="Encabezadoimpar">
    <w:name w:val="Encabezado impar"/>
    <w:basedOn w:val="Normal"/>
    <w:unhideWhenUsed/>
    <w:qFormat/>
    <w:pPr>
      <w:pBdr>
        <w:bottom w:val="single" w:sz="4" w:space="1" w:color="4F81BD" w:themeColor="accent1"/>
      </w:pBdr>
      <w:spacing w:after="0" w:line="240" w:lineRule="auto"/>
      <w:jc w:val="right"/>
    </w:pPr>
    <w:rPr>
      <w:rFonts w:eastAsia="Times New Roman"/>
      <w:b/>
      <w:color w:val="1F497D" w:themeColor="text2"/>
      <w:sz w:val="20"/>
    </w:rPr>
  </w:style>
  <w:style w:type="paragraph" w:customStyle="1" w:styleId="SinEspaciado0">
    <w:name w:val="SinEspaciado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eko\AppData\Roaming\Microsoft\Plantillas\Informe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85DE0296A8425389D2A42CE7863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FE2FF-F5CB-4536-90A0-8D86DEB0B420}"/>
      </w:docPartPr>
      <w:docPartBody>
        <w:p w:rsidR="00694EC1" w:rsidRDefault="0087408A">
          <w:pPr>
            <w:pStyle w:val="4D85DE0296A8425389D2A42CE7863383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[Escriba el título del documento]</w:t>
          </w:r>
        </w:p>
      </w:docPartBody>
    </w:docPart>
    <w:docPart>
      <w:docPartPr>
        <w:name w:val="9A21D585CA274B878DAF6C27DAE9A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0DED4-C2F9-44B7-B143-64DA48FEDAB4}"/>
      </w:docPartPr>
      <w:docPartBody>
        <w:p w:rsidR="00694EC1" w:rsidRDefault="0087408A">
          <w:pPr>
            <w:pStyle w:val="9A21D585CA274B878DAF6C27DAE9A100"/>
          </w:pPr>
          <w:r>
            <w:rPr>
              <w:color w:val="FFFFFF" w:themeColor="background1"/>
              <w:sz w:val="32"/>
              <w:szCs w:val="32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8A"/>
    <w:rsid w:val="00694EC1"/>
    <w:rsid w:val="007C5AD1"/>
    <w:rsid w:val="0087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D85DE0296A8425389D2A42CE7863383">
    <w:name w:val="4D85DE0296A8425389D2A42CE7863383"/>
  </w:style>
  <w:style w:type="paragraph" w:customStyle="1" w:styleId="9A21D585CA274B878DAF6C27DAE9A100">
    <w:name w:val="9A21D585CA274B878DAF6C27DAE9A100"/>
  </w:style>
  <w:style w:type="paragraph" w:customStyle="1" w:styleId="0AF997932C8643AD9930E7B0AEBE3A5F">
    <w:name w:val="0AF997932C8643AD9930E7B0AEBE3A5F"/>
  </w:style>
  <w:style w:type="paragraph" w:customStyle="1" w:styleId="0769B90447394BACAB8E03A37DA7C46F">
    <w:name w:val="0769B90447394BACAB8E03A37DA7C46F"/>
  </w:style>
  <w:style w:type="paragraph" w:customStyle="1" w:styleId="99DE53DA193E4FBE865546F98BF50552">
    <w:name w:val="99DE53DA193E4FBE865546F98BF50552"/>
  </w:style>
  <w:style w:type="paragraph" w:customStyle="1" w:styleId="E67BBBDD7ED9415EB6BE87BEBFC8F2BE">
    <w:name w:val="E67BBBDD7ED9415EB6BE87BEBFC8F2BE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62A25A5B94D64C05AD26AA270FE4B70D">
    <w:name w:val="62A25A5B94D64C05AD26AA270FE4B7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2015-01-20T00:00:00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0190966-1EB0-424D-A70F-00D46F865B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Intermedio)</Template>
  <TotalTime>4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PLENTZIAPOLIS</dc:title>
  <dc:creator>Eneko</dc:creator>
  <cp:keywords/>
  <cp:lastModifiedBy>Eneko</cp:lastModifiedBy>
  <cp:revision>2</cp:revision>
  <dcterms:created xsi:type="dcterms:W3CDTF">2015-01-19T18:18:00Z</dcterms:created>
  <dcterms:modified xsi:type="dcterms:W3CDTF">2015-01-19T18:22:00Z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